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全部产品模块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产品页面product.jsp：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4980940" cy="162877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产品详情页 productdetail.jsp：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上面展示产品信息，中部有商品购买信息、赎回信息，最下有购买按钮。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4429125" cy="3695065"/>
            <wp:effectExtent l="0" t="0" r="952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个人中心模块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交易明细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此部分用于管理交易，可以查看具体每笔交易的交易时间，交易金额，交易的产品类型等信息。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收益查询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此部分用于展示收益明细，可查看某时间（段）的总收益、每种产品的收益等。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个人中心页面personal.jsp：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我的投资总金额、交易记录、收益明细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5076190" cy="2856865"/>
            <wp:effectExtent l="0" t="0" r="1016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交易记录页面transdetail.jsp：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点击具体一条记录，信息如下：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4647565" cy="17811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收益明细页面profile.jsp：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点击收益明细，跳转此页。总收益、产品收益等，如下：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4942840" cy="250507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1D0F83"/>
    <w:multiLevelType w:val="multilevel"/>
    <w:tmpl w:val="EB1D0F83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7735740C"/>
    <w:multiLevelType w:val="singleLevel"/>
    <w:tmpl w:val="773574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C95EFB"/>
    <w:multiLevelType w:val="singleLevel"/>
    <w:tmpl w:val="78C95E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54BDA"/>
    <w:rsid w:val="01733EED"/>
    <w:rsid w:val="05D965DE"/>
    <w:rsid w:val="0A377DDD"/>
    <w:rsid w:val="0D5D50DA"/>
    <w:rsid w:val="0ED65C87"/>
    <w:rsid w:val="114D42D3"/>
    <w:rsid w:val="14294B30"/>
    <w:rsid w:val="14A50B7E"/>
    <w:rsid w:val="15464C0D"/>
    <w:rsid w:val="191422CC"/>
    <w:rsid w:val="1AA936B2"/>
    <w:rsid w:val="1E6B0B2D"/>
    <w:rsid w:val="1ED45325"/>
    <w:rsid w:val="1EF15254"/>
    <w:rsid w:val="21610506"/>
    <w:rsid w:val="217A51D7"/>
    <w:rsid w:val="22325C39"/>
    <w:rsid w:val="236F607F"/>
    <w:rsid w:val="25D6415C"/>
    <w:rsid w:val="2AE2612E"/>
    <w:rsid w:val="2E416388"/>
    <w:rsid w:val="36047326"/>
    <w:rsid w:val="37AD21C9"/>
    <w:rsid w:val="3D8B68BF"/>
    <w:rsid w:val="3DE73B0D"/>
    <w:rsid w:val="3E554DA7"/>
    <w:rsid w:val="41332CAC"/>
    <w:rsid w:val="43B54BDA"/>
    <w:rsid w:val="442375E4"/>
    <w:rsid w:val="447364BC"/>
    <w:rsid w:val="4C4F601E"/>
    <w:rsid w:val="5A0D1601"/>
    <w:rsid w:val="5ABD06DA"/>
    <w:rsid w:val="5BEB2243"/>
    <w:rsid w:val="609B09BA"/>
    <w:rsid w:val="61E4753E"/>
    <w:rsid w:val="66546567"/>
    <w:rsid w:val="6687575D"/>
    <w:rsid w:val="692E0CD0"/>
    <w:rsid w:val="6BE722DF"/>
    <w:rsid w:val="6C6837E6"/>
    <w:rsid w:val="6D535020"/>
    <w:rsid w:val="6E7C6B79"/>
    <w:rsid w:val="6E916B56"/>
    <w:rsid w:val="701B5B9A"/>
    <w:rsid w:val="75967D1B"/>
    <w:rsid w:val="781E1160"/>
    <w:rsid w:val="7A95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2018-07-25T09:25:00Z</dcterms:created>
  <dc:creator>admin</dc:creator>
  <cp:lastModifiedBy>admin</cp:lastModifiedBy>
  <dcterms:modified xsi:type="dcterms:W3CDTF">2018-07-27T08:10:39Z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